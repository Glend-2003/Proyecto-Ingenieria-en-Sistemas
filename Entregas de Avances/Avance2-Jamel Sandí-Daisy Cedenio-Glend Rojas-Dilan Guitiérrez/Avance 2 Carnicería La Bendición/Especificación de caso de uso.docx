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E52EC" w14:textId="77777777" w:rsidR="00DE3E7F" w:rsidRDefault="00DE3E7F">
      <w:pPr>
        <w:pStyle w:val="Ttulo1"/>
        <w:jc w:val="center"/>
        <w:rPr>
          <w:b/>
          <w:sz w:val="32"/>
        </w:rPr>
      </w:pPr>
      <w:r>
        <w:rPr>
          <w:b/>
          <w:sz w:val="32"/>
        </w:rPr>
        <w:t>Especificación de caso de uso</w:t>
      </w:r>
    </w:p>
    <w:p w14:paraId="73900D09" w14:textId="77777777" w:rsidR="00DE3E7F" w:rsidRDefault="00DE3E7F">
      <w:pPr>
        <w:jc w:val="center"/>
      </w:pPr>
      <w:r>
        <w:t xml:space="preserve">(Versión </w:t>
      </w:r>
      <w:proofErr w:type="spellStart"/>
      <w:r>
        <w:t>yy</w:t>
      </w:r>
      <w:proofErr w:type="spellEnd"/>
      <w:r>
        <w:t>)</w:t>
      </w:r>
    </w:p>
    <w:p w14:paraId="78510249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56D199A3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41FFEA71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Nombre del caso de uso</w:t>
      </w:r>
      <w:r>
        <w:rPr>
          <w:rFonts w:ascii="Arial" w:hAnsi="Arial"/>
          <w:sz w:val="24"/>
          <w:lang w:val="es-MX"/>
        </w:rPr>
        <w:t>:</w:t>
      </w:r>
    </w:p>
    <w:p w14:paraId="11D1BDEE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352DB355" w14:textId="327A9012" w:rsidR="009E666A" w:rsidRPr="009E666A" w:rsidRDefault="009E666A" w:rsidP="009E666A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9E666A">
        <w:rPr>
          <w:rFonts w:ascii="Arial" w:hAnsi="Arial"/>
          <w:sz w:val="24"/>
        </w:rPr>
        <w:t>Realizar pedido.</w:t>
      </w:r>
    </w:p>
    <w:p w14:paraId="04DD9ECF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45221EFA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Actores</w:t>
      </w:r>
      <w:r>
        <w:rPr>
          <w:rFonts w:ascii="Arial" w:hAnsi="Arial"/>
          <w:sz w:val="24"/>
          <w:lang w:val="es-MX"/>
        </w:rPr>
        <w:t>:</w:t>
      </w:r>
    </w:p>
    <w:p w14:paraId="490B2401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4B710345" w14:textId="13B7DD6E" w:rsidR="00DE3E7F" w:rsidRPr="002C25B6" w:rsidRDefault="002C25B6" w:rsidP="002C25B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2C25B6">
        <w:rPr>
          <w:rFonts w:ascii="Arial" w:hAnsi="Arial"/>
          <w:sz w:val="24"/>
        </w:rPr>
        <w:t>Cliente</w:t>
      </w:r>
    </w:p>
    <w:p w14:paraId="49973DCA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4A2A5269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Propósito</w:t>
      </w:r>
      <w:r>
        <w:rPr>
          <w:rFonts w:ascii="Arial" w:hAnsi="Arial"/>
          <w:sz w:val="24"/>
          <w:lang w:val="es-MX"/>
        </w:rPr>
        <w:t>:</w:t>
      </w:r>
    </w:p>
    <w:p w14:paraId="54A872CA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¿Para qué sirve el caso de uso?</w:t>
      </w:r>
    </w:p>
    <w:p w14:paraId="0585898B" w14:textId="77777777" w:rsidR="002C25B6" w:rsidRDefault="002C25B6">
      <w:pPr>
        <w:jc w:val="both"/>
        <w:rPr>
          <w:rFonts w:ascii="Arial" w:hAnsi="Arial"/>
          <w:sz w:val="24"/>
          <w:lang w:val="es-MX"/>
        </w:rPr>
      </w:pPr>
    </w:p>
    <w:p w14:paraId="5D4897C2" w14:textId="18945994" w:rsidR="00DE3E7F" w:rsidRPr="002C25B6" w:rsidRDefault="002C25B6" w:rsidP="002C25B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2C25B6">
        <w:rPr>
          <w:rFonts w:ascii="Arial" w:hAnsi="Arial"/>
          <w:sz w:val="24"/>
        </w:rPr>
        <w:t xml:space="preserve">Permitir que el cliente realice un pedido de productos de la carnicería a través de la </w:t>
      </w:r>
      <w:r>
        <w:rPr>
          <w:rFonts w:ascii="Arial" w:hAnsi="Arial"/>
          <w:sz w:val="24"/>
        </w:rPr>
        <w:t>página</w:t>
      </w:r>
      <w:r w:rsidRPr="002C25B6">
        <w:rPr>
          <w:rFonts w:ascii="Arial" w:hAnsi="Arial"/>
          <w:sz w:val="24"/>
        </w:rPr>
        <w:t>, seleccionando los productos deseados, agregándolos al carrito, eligiendo el método de pago y finalizando el pedido.</w:t>
      </w:r>
    </w:p>
    <w:p w14:paraId="44F2C84A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30FA9E6B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Resumen</w:t>
      </w:r>
      <w:r>
        <w:rPr>
          <w:rFonts w:ascii="Arial" w:hAnsi="Arial"/>
          <w:sz w:val="24"/>
          <w:lang w:val="es-MX"/>
        </w:rPr>
        <w:t>:</w:t>
      </w:r>
    </w:p>
    <w:p w14:paraId="199C390E" w14:textId="77777777" w:rsidR="00DE3E7F" w:rsidRDefault="00DE3E7F">
      <w:pPr>
        <w:pStyle w:val="Textoindependiente"/>
      </w:pPr>
      <w:r>
        <w:t>¿Cómo procede el caso de uso y con qué datos (indicar solo el nombre de los atributos)?</w:t>
      </w:r>
    </w:p>
    <w:p w14:paraId="19457AD2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5F92C075" w14:textId="0069FEBB" w:rsidR="002C25B6" w:rsidRPr="002C25B6" w:rsidRDefault="002C25B6" w:rsidP="002C25B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2C25B6">
        <w:rPr>
          <w:rFonts w:ascii="Arial" w:hAnsi="Arial"/>
          <w:sz w:val="24"/>
        </w:rPr>
        <w:t>El cliente inicia el proceso seleccionando los productos que desea comprar. Después de agregar productos al carrito, procede a realizar el pedido, seleccionando el método de pago preferido y confirmando el pedido. Durante el proceso, el cliente puede agregar comentarios y recibir un comprobante del pedido realizado.</w:t>
      </w:r>
    </w:p>
    <w:p w14:paraId="19858EA0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33BD5CC7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Funciones asociadas</w:t>
      </w:r>
      <w:r>
        <w:rPr>
          <w:rFonts w:ascii="Arial" w:hAnsi="Arial"/>
          <w:sz w:val="24"/>
          <w:lang w:val="es-MX"/>
        </w:rPr>
        <w:t>:</w:t>
      </w:r>
    </w:p>
    <w:p w14:paraId="029D112B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Referenciar las funciones con base en los identificadores de la tabla de requerimientos funcionales (Especificación de Requerimientos.doc)</w:t>
      </w:r>
    </w:p>
    <w:p w14:paraId="5EA84E0D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533DB5F8" w14:textId="7EA145DD" w:rsidR="002C25B6" w:rsidRPr="002C25B6" w:rsidRDefault="002C25B6" w:rsidP="002C25B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CR"/>
        </w:rPr>
      </w:pPr>
      <w:r w:rsidRPr="002C25B6">
        <w:rPr>
          <w:rFonts w:ascii="Arial" w:hAnsi="Arial"/>
          <w:sz w:val="24"/>
          <w:lang w:val="es-CR"/>
        </w:rPr>
        <w:t>Ver productos</w:t>
      </w:r>
      <w:r>
        <w:rPr>
          <w:rFonts w:ascii="Arial" w:hAnsi="Arial"/>
          <w:sz w:val="24"/>
          <w:lang w:val="es-CR"/>
        </w:rPr>
        <w:t>.</w:t>
      </w:r>
    </w:p>
    <w:p w14:paraId="017AD51F" w14:textId="00A96C02" w:rsidR="002C25B6" w:rsidRPr="002C25B6" w:rsidRDefault="002C25B6" w:rsidP="002C25B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CR"/>
        </w:rPr>
      </w:pPr>
      <w:r w:rsidRPr="002C25B6">
        <w:rPr>
          <w:rFonts w:ascii="Arial" w:hAnsi="Arial"/>
          <w:sz w:val="24"/>
          <w:lang w:val="es-CR"/>
        </w:rPr>
        <w:t>Agregar al carrito</w:t>
      </w:r>
      <w:r>
        <w:rPr>
          <w:rFonts w:ascii="Arial" w:hAnsi="Arial"/>
          <w:sz w:val="24"/>
          <w:lang w:val="es-CR"/>
        </w:rPr>
        <w:t>.</w:t>
      </w:r>
    </w:p>
    <w:p w14:paraId="604EBA8F" w14:textId="2EEE225F" w:rsidR="002C25B6" w:rsidRPr="002C25B6" w:rsidRDefault="002C25B6" w:rsidP="002C25B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CR"/>
        </w:rPr>
      </w:pPr>
      <w:r w:rsidRPr="002C25B6">
        <w:rPr>
          <w:rFonts w:ascii="Arial" w:hAnsi="Arial"/>
          <w:sz w:val="24"/>
          <w:lang w:val="es-CR"/>
        </w:rPr>
        <w:t>Seleccionar pago</w:t>
      </w:r>
      <w:r>
        <w:rPr>
          <w:rFonts w:ascii="Arial" w:hAnsi="Arial"/>
          <w:sz w:val="24"/>
          <w:lang w:val="es-CR"/>
        </w:rPr>
        <w:t>.</w:t>
      </w:r>
    </w:p>
    <w:p w14:paraId="2C66A419" w14:textId="5B1AD1C4" w:rsidR="002C25B6" w:rsidRPr="002C25B6" w:rsidRDefault="002C25B6" w:rsidP="002C25B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2C25B6">
        <w:rPr>
          <w:rFonts w:ascii="Arial" w:hAnsi="Arial"/>
          <w:sz w:val="24"/>
          <w:lang w:val="es-CR"/>
        </w:rPr>
        <w:t>Confirmar pedido</w:t>
      </w:r>
      <w:r>
        <w:rPr>
          <w:rFonts w:ascii="Arial" w:hAnsi="Arial"/>
          <w:sz w:val="24"/>
          <w:lang w:val="es-CR"/>
        </w:rPr>
        <w:t>.</w:t>
      </w:r>
    </w:p>
    <w:p w14:paraId="79C721BD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67663868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Casos de Uso asociados</w:t>
      </w:r>
      <w:r>
        <w:rPr>
          <w:rFonts w:ascii="Arial" w:hAnsi="Arial"/>
          <w:sz w:val="24"/>
          <w:lang w:val="es-MX"/>
        </w:rPr>
        <w:t>:</w:t>
      </w:r>
    </w:p>
    <w:p w14:paraId="578EEB96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Liste el nombre de los casos de uso, el tipo de asociación con cada uno (&lt;&lt;extiende a&gt;&gt;, &lt;&lt;conectado con&gt;&gt;, &lt;&lt;usa&gt;&gt;) y establezca los hipervínculos asociados</w:t>
      </w:r>
    </w:p>
    <w:p w14:paraId="6D0DBF4B" w14:textId="77777777" w:rsidR="002C25B6" w:rsidRDefault="002C25B6">
      <w:pPr>
        <w:jc w:val="both"/>
        <w:rPr>
          <w:rFonts w:ascii="Arial" w:hAnsi="Arial"/>
          <w:sz w:val="24"/>
          <w:lang w:val="es-MX"/>
        </w:rPr>
      </w:pPr>
    </w:p>
    <w:p w14:paraId="34744CA8" w14:textId="588756D3" w:rsidR="002C25B6" w:rsidRPr="002C25B6" w:rsidRDefault="002C25B6" w:rsidP="002C25B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CR"/>
        </w:rPr>
      </w:pPr>
      <w:r w:rsidRPr="002C25B6">
        <w:rPr>
          <w:rFonts w:ascii="Arial" w:hAnsi="Arial"/>
          <w:b/>
          <w:bCs/>
          <w:sz w:val="24"/>
          <w:lang w:val="es-CR"/>
        </w:rPr>
        <w:t>&lt;&lt;</w:t>
      </w:r>
      <w:proofErr w:type="spellStart"/>
      <w:r w:rsidRPr="002C25B6">
        <w:rPr>
          <w:rFonts w:ascii="Arial" w:hAnsi="Arial"/>
          <w:b/>
          <w:bCs/>
          <w:sz w:val="24"/>
          <w:lang w:val="es-CR"/>
        </w:rPr>
        <w:t>Include</w:t>
      </w:r>
      <w:proofErr w:type="spellEnd"/>
      <w:r w:rsidRPr="002C25B6">
        <w:rPr>
          <w:rFonts w:ascii="Arial" w:hAnsi="Arial"/>
          <w:b/>
          <w:bCs/>
          <w:sz w:val="24"/>
          <w:lang w:val="es-CR"/>
        </w:rPr>
        <w:t>&gt;&gt;:</w:t>
      </w:r>
      <w:r w:rsidRPr="002C25B6">
        <w:rPr>
          <w:rFonts w:ascii="Arial" w:hAnsi="Arial"/>
          <w:sz w:val="24"/>
          <w:lang w:val="es-CR"/>
        </w:rPr>
        <w:t xml:space="preserve"> Ver productos, Agregar al carrito, Seleccionar pago, Comprobante de pedido</w:t>
      </w:r>
      <w:r>
        <w:rPr>
          <w:rFonts w:ascii="Arial" w:hAnsi="Arial"/>
          <w:sz w:val="24"/>
          <w:lang w:val="es-CR"/>
        </w:rPr>
        <w:t>.</w:t>
      </w:r>
    </w:p>
    <w:p w14:paraId="20F0B25C" w14:textId="76EF61C9" w:rsidR="00DE3E7F" w:rsidRPr="0013062B" w:rsidRDefault="002C25B6" w:rsidP="002C25B6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2C25B6">
        <w:rPr>
          <w:rFonts w:ascii="Arial" w:hAnsi="Arial"/>
          <w:b/>
          <w:bCs/>
          <w:sz w:val="24"/>
          <w:lang w:val="es-CR"/>
        </w:rPr>
        <w:t>&lt;&lt;</w:t>
      </w:r>
      <w:proofErr w:type="spellStart"/>
      <w:r w:rsidRPr="002C25B6">
        <w:rPr>
          <w:rFonts w:ascii="Arial" w:hAnsi="Arial"/>
          <w:b/>
          <w:bCs/>
          <w:sz w:val="24"/>
          <w:lang w:val="es-CR"/>
        </w:rPr>
        <w:t>Extend</w:t>
      </w:r>
      <w:proofErr w:type="spellEnd"/>
      <w:r w:rsidRPr="002C25B6">
        <w:rPr>
          <w:rFonts w:ascii="Arial" w:hAnsi="Arial"/>
          <w:b/>
          <w:bCs/>
          <w:sz w:val="24"/>
          <w:lang w:val="es-CR"/>
        </w:rPr>
        <w:t>&gt;&gt;:</w:t>
      </w:r>
      <w:r w:rsidRPr="002C25B6">
        <w:rPr>
          <w:rFonts w:ascii="Arial" w:hAnsi="Arial"/>
          <w:sz w:val="24"/>
          <w:lang w:val="es-CR"/>
        </w:rPr>
        <w:t xml:space="preserve"> Comentarios</w:t>
      </w:r>
      <w:r>
        <w:rPr>
          <w:rFonts w:ascii="Arial" w:hAnsi="Arial"/>
          <w:sz w:val="24"/>
          <w:lang w:val="es-CR"/>
        </w:rPr>
        <w:t>.</w:t>
      </w:r>
    </w:p>
    <w:p w14:paraId="6615087A" w14:textId="77777777" w:rsidR="0013062B" w:rsidRDefault="0013062B" w:rsidP="0013062B">
      <w:pPr>
        <w:jc w:val="both"/>
        <w:rPr>
          <w:rFonts w:ascii="Arial" w:hAnsi="Arial"/>
          <w:sz w:val="24"/>
          <w:lang w:val="es-MX"/>
        </w:rPr>
      </w:pPr>
    </w:p>
    <w:p w14:paraId="57A30F90" w14:textId="77777777" w:rsidR="0013062B" w:rsidRDefault="0013062B" w:rsidP="0013062B">
      <w:pPr>
        <w:jc w:val="both"/>
        <w:rPr>
          <w:rFonts w:ascii="Arial" w:hAnsi="Arial"/>
          <w:sz w:val="24"/>
          <w:lang w:val="es-MX"/>
        </w:rPr>
      </w:pPr>
    </w:p>
    <w:p w14:paraId="7583D805" w14:textId="77777777" w:rsidR="0013062B" w:rsidRPr="0013062B" w:rsidRDefault="0013062B" w:rsidP="0013062B">
      <w:pPr>
        <w:jc w:val="both"/>
        <w:rPr>
          <w:rFonts w:ascii="Arial" w:hAnsi="Arial"/>
          <w:sz w:val="24"/>
          <w:lang w:val="es-MX"/>
        </w:rPr>
      </w:pPr>
    </w:p>
    <w:p w14:paraId="4CF7373B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430EBB09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bCs/>
          <w:sz w:val="24"/>
          <w:lang w:val="es-MX"/>
        </w:rPr>
        <w:lastRenderedPageBreak/>
        <w:t>Precondiciones</w:t>
      </w:r>
      <w:r>
        <w:rPr>
          <w:rFonts w:ascii="Arial" w:hAnsi="Arial"/>
          <w:sz w:val="24"/>
          <w:lang w:val="es-MX"/>
        </w:rPr>
        <w:t xml:space="preserve">: </w:t>
      </w:r>
    </w:p>
    <w:p w14:paraId="272A11A0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13F2FA4C" w14:textId="77777777" w:rsidR="00DE3E7F" w:rsidRDefault="00DE3E7F">
      <w:pPr>
        <w:pStyle w:val="Textoindependiente"/>
      </w:pPr>
      <w:r>
        <w:t xml:space="preserve">[Enumere y describa las condiciones </w:t>
      </w:r>
      <w:r w:rsidR="00C74C82">
        <w:t xml:space="preserve">relevantes </w:t>
      </w:r>
      <w:r>
        <w:t>que deberán darse en el sistema y en el entorno para que el flujo típico de interacciones o alguna de sus alternativas pueda completarse]</w:t>
      </w:r>
    </w:p>
    <w:p w14:paraId="6B7900E9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58B59B9F" w14:textId="5565123B" w:rsidR="0013062B" w:rsidRPr="0013062B" w:rsidRDefault="0013062B" w:rsidP="0013062B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CR"/>
        </w:rPr>
      </w:pPr>
      <w:r w:rsidRPr="0013062B">
        <w:rPr>
          <w:rFonts w:ascii="Arial" w:hAnsi="Arial"/>
          <w:sz w:val="24"/>
          <w:lang w:val="es-CR"/>
        </w:rPr>
        <w:t>El cliente debe estar registrado y haber iniciado sesión en el sistema.</w:t>
      </w:r>
    </w:p>
    <w:p w14:paraId="4A200D3C" w14:textId="3D1478A4" w:rsidR="0013062B" w:rsidRPr="0013062B" w:rsidRDefault="0013062B" w:rsidP="0013062B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CR"/>
        </w:rPr>
      </w:pPr>
      <w:r w:rsidRPr="0013062B">
        <w:rPr>
          <w:rFonts w:ascii="Arial" w:hAnsi="Arial"/>
          <w:sz w:val="24"/>
          <w:lang w:val="es-CR"/>
        </w:rPr>
        <w:t>Deben existir productos disponibles en la base de datos.</w:t>
      </w:r>
    </w:p>
    <w:p w14:paraId="3C102EFF" w14:textId="3285ED98" w:rsidR="0013062B" w:rsidRPr="0013062B" w:rsidRDefault="0013062B" w:rsidP="0013062B">
      <w:pPr>
        <w:pStyle w:val="Prrafodelista"/>
        <w:numPr>
          <w:ilvl w:val="0"/>
          <w:numId w:val="7"/>
        </w:numPr>
        <w:jc w:val="both"/>
        <w:rPr>
          <w:rFonts w:ascii="Arial" w:hAnsi="Arial"/>
          <w:sz w:val="24"/>
          <w:lang w:val="es-MX"/>
        </w:rPr>
      </w:pPr>
      <w:r w:rsidRPr="0013062B">
        <w:rPr>
          <w:rFonts w:ascii="Arial" w:hAnsi="Arial"/>
          <w:sz w:val="24"/>
          <w:lang w:val="es-CR"/>
        </w:rPr>
        <w:t>El cliente debe haber agregado al menos un producto al carrito.</w:t>
      </w:r>
    </w:p>
    <w:p w14:paraId="7BE17D12" w14:textId="77777777" w:rsidR="0013062B" w:rsidRDefault="0013062B">
      <w:pPr>
        <w:jc w:val="both"/>
        <w:rPr>
          <w:rFonts w:ascii="Arial" w:hAnsi="Arial"/>
          <w:sz w:val="24"/>
          <w:lang w:val="es-MX"/>
        </w:rPr>
      </w:pPr>
    </w:p>
    <w:p w14:paraId="1C24D98A" w14:textId="77777777" w:rsidR="00C74C82" w:rsidRDefault="00C74C82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 w:rsidRPr="00C74C82">
        <w:rPr>
          <w:rFonts w:ascii="Arial" w:hAnsi="Arial"/>
          <w:b/>
          <w:sz w:val="24"/>
          <w:lang w:val="es-MX"/>
        </w:rPr>
        <w:t>Poscondiciones</w:t>
      </w:r>
      <w:r>
        <w:rPr>
          <w:rFonts w:ascii="Arial" w:hAnsi="Arial"/>
          <w:sz w:val="24"/>
          <w:lang w:val="es-MX"/>
        </w:rPr>
        <w:t>:</w:t>
      </w:r>
    </w:p>
    <w:p w14:paraId="4CBA5661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23909983" w14:textId="77777777" w:rsidR="00C74C82" w:rsidRDefault="00C74C82" w:rsidP="00C74C82">
      <w:pPr>
        <w:pStyle w:val="Textoindependiente"/>
      </w:pPr>
      <w:r>
        <w:t>[Enumere y describa las condiciones relevantes que se garantizan en el sistema y en el entorno cuando se complete exitosamente el flujo típico de interacciones o alguno de sus flujos de interacción alternativos]</w:t>
      </w:r>
    </w:p>
    <w:p w14:paraId="42038830" w14:textId="77777777" w:rsidR="0012246E" w:rsidRDefault="0012246E" w:rsidP="00C74C82">
      <w:pPr>
        <w:pStyle w:val="Textoindependiente"/>
      </w:pPr>
    </w:p>
    <w:p w14:paraId="5D1F3D02" w14:textId="289C2BDB" w:rsidR="0012246E" w:rsidRPr="0012246E" w:rsidRDefault="0012246E" w:rsidP="0012246E">
      <w:pPr>
        <w:pStyle w:val="Textoindependiente"/>
        <w:numPr>
          <w:ilvl w:val="0"/>
          <w:numId w:val="7"/>
        </w:numPr>
        <w:rPr>
          <w:lang w:val="es-CR"/>
        </w:rPr>
      </w:pPr>
      <w:r w:rsidRPr="0012246E">
        <w:rPr>
          <w:lang w:val="es-CR"/>
        </w:rPr>
        <w:t>El pedido se registra en la base de datos.</w:t>
      </w:r>
    </w:p>
    <w:p w14:paraId="12744D52" w14:textId="32635B37" w:rsidR="0012246E" w:rsidRPr="0012246E" w:rsidRDefault="0012246E" w:rsidP="0012246E">
      <w:pPr>
        <w:pStyle w:val="Textoindependiente"/>
        <w:numPr>
          <w:ilvl w:val="0"/>
          <w:numId w:val="7"/>
        </w:numPr>
        <w:rPr>
          <w:lang w:val="es-CR"/>
        </w:rPr>
      </w:pPr>
      <w:r w:rsidRPr="0012246E">
        <w:rPr>
          <w:lang w:val="es-CR"/>
        </w:rPr>
        <w:t>El cliente recibe un comprobante del pedido.</w:t>
      </w:r>
    </w:p>
    <w:p w14:paraId="380CF357" w14:textId="7F7AA38D" w:rsidR="00C74C82" w:rsidRPr="0012246E" w:rsidRDefault="0012246E" w:rsidP="00C74C82">
      <w:pPr>
        <w:pStyle w:val="Textoindependiente"/>
        <w:numPr>
          <w:ilvl w:val="0"/>
          <w:numId w:val="7"/>
        </w:numPr>
      </w:pPr>
      <w:r w:rsidRPr="0012246E">
        <w:rPr>
          <w:lang w:val="es-CR"/>
        </w:rPr>
        <w:t>El estado del stock de productos se actualiza según el pedido realizado.</w:t>
      </w:r>
    </w:p>
    <w:p w14:paraId="63E02ABE" w14:textId="77777777" w:rsidR="00C74C82" w:rsidRP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29D4A892" w14:textId="77777777" w:rsidR="00DE3E7F" w:rsidRDefault="00DE3E7F">
      <w:pPr>
        <w:numPr>
          <w:ilvl w:val="0"/>
          <w:numId w:val="3"/>
        </w:num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típico de interacciones</w:t>
      </w:r>
      <w:r>
        <w:rPr>
          <w:rFonts w:ascii="Arial" w:hAnsi="Arial"/>
          <w:sz w:val="24"/>
          <w:lang w:val="es-MX"/>
        </w:rPr>
        <w:t>:</w:t>
      </w:r>
    </w:p>
    <w:p w14:paraId="5E53B1F1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[Enumere las acciones comunes del actor y las reacciones del sistema en orden cronológico, en forma descendente]</w:t>
      </w:r>
    </w:p>
    <w:p w14:paraId="4BDE60A3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14:paraId="60C0CDFF" w14:textId="77777777">
        <w:tc>
          <w:tcPr>
            <w:tcW w:w="637" w:type="dxa"/>
          </w:tcPr>
          <w:p w14:paraId="2D2E313F" w14:textId="77777777"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14:paraId="6024042B" w14:textId="77777777"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14:paraId="259BF03E" w14:textId="77777777">
        <w:tc>
          <w:tcPr>
            <w:tcW w:w="637" w:type="dxa"/>
          </w:tcPr>
          <w:p w14:paraId="5FAB8A73" w14:textId="1745ACF6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14:paraId="52EB3D4F" w14:textId="60DF2976" w:rsidR="00C74C82" w:rsidRPr="0012246E" w:rsidRDefault="0012246E" w:rsidP="00DE3E7F">
            <w:pPr>
              <w:jc w:val="both"/>
              <w:rPr>
                <w:rFonts w:ascii="Arial" w:hAnsi="Arial"/>
                <w:sz w:val="24"/>
                <w:lang w:val="es-CR"/>
              </w:rPr>
            </w:pPr>
            <w:r w:rsidRPr="0012246E">
              <w:rPr>
                <w:rFonts w:ascii="Arial" w:hAnsi="Arial"/>
                <w:sz w:val="24"/>
              </w:rPr>
              <w:t>El cliente inicia el proceso de realizar un pedido.</w:t>
            </w:r>
          </w:p>
        </w:tc>
      </w:tr>
      <w:tr w:rsidR="00C74C82" w14:paraId="003D38BD" w14:textId="77777777">
        <w:tc>
          <w:tcPr>
            <w:tcW w:w="637" w:type="dxa"/>
          </w:tcPr>
          <w:p w14:paraId="6A5C4D9E" w14:textId="46CA3AFA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14:paraId="721A9118" w14:textId="1F0759EB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12246E">
              <w:rPr>
                <w:rFonts w:ascii="Arial" w:hAnsi="Arial"/>
                <w:sz w:val="24"/>
              </w:rPr>
              <w:t>El sistema muestra el carrito con los productos seleccionados.</w:t>
            </w:r>
          </w:p>
        </w:tc>
      </w:tr>
      <w:tr w:rsidR="0012246E" w14:paraId="01A00D19" w14:textId="77777777">
        <w:tc>
          <w:tcPr>
            <w:tcW w:w="637" w:type="dxa"/>
          </w:tcPr>
          <w:p w14:paraId="013D4C4E" w14:textId="57457637" w:rsidR="0012246E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14:paraId="27A50AE7" w14:textId="6269BEF4" w:rsidR="0012246E" w:rsidRDefault="0012246E" w:rsidP="0012246E">
            <w:pPr>
              <w:tabs>
                <w:tab w:val="left" w:pos="1440"/>
              </w:tabs>
              <w:jc w:val="both"/>
              <w:rPr>
                <w:rFonts w:ascii="Arial" w:hAnsi="Arial"/>
                <w:sz w:val="24"/>
                <w:lang w:val="es-MX"/>
              </w:rPr>
            </w:pPr>
            <w:r w:rsidRPr="0012246E">
              <w:rPr>
                <w:rFonts w:ascii="Arial" w:hAnsi="Arial"/>
                <w:sz w:val="24"/>
              </w:rPr>
              <w:t>El cliente revisa los productos y selecciona el método de pago.</w:t>
            </w:r>
            <w:r>
              <w:rPr>
                <w:rFonts w:ascii="Arial" w:hAnsi="Arial"/>
                <w:sz w:val="24"/>
                <w:lang w:val="es-MX"/>
              </w:rPr>
              <w:tab/>
            </w:r>
          </w:p>
        </w:tc>
      </w:tr>
      <w:tr w:rsidR="0012246E" w14:paraId="70C825AA" w14:textId="77777777">
        <w:tc>
          <w:tcPr>
            <w:tcW w:w="637" w:type="dxa"/>
          </w:tcPr>
          <w:p w14:paraId="372AE3EA" w14:textId="59B4F5D2" w:rsidR="0012246E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14:paraId="037669DE" w14:textId="0688A739" w:rsidR="0012246E" w:rsidRPr="0012246E" w:rsidRDefault="0012246E" w:rsidP="00DE3E7F">
            <w:pPr>
              <w:jc w:val="both"/>
              <w:rPr>
                <w:rFonts w:ascii="Arial" w:hAnsi="Arial"/>
                <w:sz w:val="24"/>
                <w:lang w:val="es-CR"/>
              </w:rPr>
            </w:pPr>
            <w:r w:rsidRPr="0012246E">
              <w:rPr>
                <w:rFonts w:ascii="Arial" w:hAnsi="Arial"/>
                <w:sz w:val="24"/>
              </w:rPr>
              <w:t>El sistema confirma el método de pago y solicita la confirmación del pedido.</w:t>
            </w:r>
          </w:p>
        </w:tc>
      </w:tr>
      <w:tr w:rsidR="0012246E" w14:paraId="654C36F6" w14:textId="77777777">
        <w:tc>
          <w:tcPr>
            <w:tcW w:w="637" w:type="dxa"/>
          </w:tcPr>
          <w:p w14:paraId="5A328457" w14:textId="0E476D0E" w:rsidR="0012246E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14:paraId="5F0BDDE3" w14:textId="4DE0CF4B" w:rsidR="0012246E" w:rsidRPr="0012246E" w:rsidRDefault="0012246E" w:rsidP="0012246E">
            <w:pPr>
              <w:tabs>
                <w:tab w:val="left" w:pos="2010"/>
              </w:tabs>
              <w:jc w:val="both"/>
              <w:rPr>
                <w:rFonts w:ascii="Arial" w:hAnsi="Arial"/>
                <w:sz w:val="24"/>
                <w:lang w:val="es-CR"/>
              </w:rPr>
            </w:pPr>
            <w:r w:rsidRPr="0012246E">
              <w:rPr>
                <w:rFonts w:ascii="Arial" w:hAnsi="Arial"/>
                <w:sz w:val="24"/>
              </w:rPr>
              <w:t>El cliente confirma el pedido.</w:t>
            </w:r>
            <w:r>
              <w:rPr>
                <w:rFonts w:ascii="Arial" w:hAnsi="Arial"/>
                <w:sz w:val="24"/>
                <w:lang w:val="es-MX"/>
              </w:rPr>
              <w:tab/>
            </w:r>
          </w:p>
        </w:tc>
      </w:tr>
      <w:tr w:rsidR="0012246E" w14:paraId="02DFA73E" w14:textId="77777777">
        <w:tc>
          <w:tcPr>
            <w:tcW w:w="637" w:type="dxa"/>
          </w:tcPr>
          <w:p w14:paraId="23FF08E6" w14:textId="652F7DE9" w:rsidR="0012246E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14:paraId="0A052817" w14:textId="1BE253F9" w:rsidR="0012246E" w:rsidRPr="0012246E" w:rsidRDefault="0012246E" w:rsidP="0012246E">
            <w:pPr>
              <w:tabs>
                <w:tab w:val="left" w:pos="2010"/>
              </w:tabs>
              <w:jc w:val="both"/>
              <w:rPr>
                <w:rFonts w:ascii="Arial" w:hAnsi="Arial"/>
                <w:sz w:val="24"/>
              </w:rPr>
            </w:pPr>
            <w:r w:rsidRPr="0012246E">
              <w:rPr>
                <w:rFonts w:ascii="Arial" w:hAnsi="Arial"/>
                <w:sz w:val="24"/>
              </w:rPr>
              <w:t>El sistema registra el pedido y genera un comprobante.</w:t>
            </w:r>
          </w:p>
        </w:tc>
      </w:tr>
      <w:tr w:rsidR="0012246E" w14:paraId="2144B74D" w14:textId="77777777">
        <w:tc>
          <w:tcPr>
            <w:tcW w:w="637" w:type="dxa"/>
          </w:tcPr>
          <w:p w14:paraId="3BDDEAAC" w14:textId="69FE4CF4" w:rsidR="0012246E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14:paraId="4B80A4F2" w14:textId="20B08E1A" w:rsidR="0012246E" w:rsidRPr="0012246E" w:rsidRDefault="0012246E" w:rsidP="0012246E">
            <w:pPr>
              <w:tabs>
                <w:tab w:val="left" w:pos="2010"/>
              </w:tabs>
              <w:jc w:val="both"/>
              <w:rPr>
                <w:rFonts w:ascii="Arial" w:hAnsi="Arial"/>
                <w:sz w:val="24"/>
              </w:rPr>
            </w:pPr>
            <w:r w:rsidRPr="0012246E">
              <w:rPr>
                <w:rFonts w:ascii="Arial" w:hAnsi="Arial"/>
                <w:sz w:val="24"/>
              </w:rPr>
              <w:t>El sistema muestra el comprobante del pedido al cliente.</w:t>
            </w:r>
          </w:p>
        </w:tc>
      </w:tr>
    </w:tbl>
    <w:p w14:paraId="47B6573E" w14:textId="77777777" w:rsidR="00C74C82" w:rsidRDefault="00C74C82">
      <w:pPr>
        <w:jc w:val="both"/>
        <w:rPr>
          <w:rFonts w:ascii="Arial" w:hAnsi="Arial"/>
          <w:sz w:val="24"/>
          <w:lang w:val="es-MX"/>
        </w:rPr>
      </w:pPr>
    </w:p>
    <w:p w14:paraId="393DC249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11534DCD" w14:textId="53C6C7D2"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Flujo alternativo de interacciones</w:t>
      </w:r>
      <w:r>
        <w:rPr>
          <w:rFonts w:ascii="Arial" w:hAnsi="Arial"/>
          <w:sz w:val="24"/>
          <w:lang w:val="es-MX"/>
        </w:rPr>
        <w:t xml:space="preserve">: </w:t>
      </w:r>
      <w:r w:rsidR="0012246E" w:rsidRPr="0012246E">
        <w:rPr>
          <w:rFonts w:ascii="Arial" w:hAnsi="Arial"/>
          <w:sz w:val="24"/>
        </w:rPr>
        <w:t>"Pedido sin stock":</w:t>
      </w:r>
    </w:p>
    <w:p w14:paraId="43DC7ECC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[Para cada flujo alternativo de interacciones, enumere las acciones del actor y las reacciones del sistema en orden cronológico en forma descendente]</w:t>
      </w:r>
    </w:p>
    <w:p w14:paraId="7CF94354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14:paraId="02887C22" w14:textId="77777777">
        <w:tc>
          <w:tcPr>
            <w:tcW w:w="637" w:type="dxa"/>
          </w:tcPr>
          <w:p w14:paraId="0198EAF3" w14:textId="77777777"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14:paraId="627A2273" w14:textId="77777777"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14:paraId="70228BD2" w14:textId="77777777">
        <w:tc>
          <w:tcPr>
            <w:tcW w:w="637" w:type="dxa"/>
          </w:tcPr>
          <w:p w14:paraId="490EE7F0" w14:textId="007D5781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14:paraId="5BE4B5E2" w14:textId="2A7BD3C8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12246E">
              <w:rPr>
                <w:rFonts w:ascii="Arial" w:hAnsi="Arial"/>
                <w:sz w:val="24"/>
              </w:rPr>
              <w:t>El cliente intenta confirmar un pedido con productos que ya no están en stock.</w:t>
            </w:r>
          </w:p>
        </w:tc>
      </w:tr>
      <w:tr w:rsidR="00C74C82" w14:paraId="2F1D9339" w14:textId="77777777">
        <w:tc>
          <w:tcPr>
            <w:tcW w:w="637" w:type="dxa"/>
          </w:tcPr>
          <w:p w14:paraId="785AE6A1" w14:textId="6392B1F3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14:paraId="524EABB1" w14:textId="50979B74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12246E">
              <w:rPr>
                <w:rFonts w:ascii="Arial" w:hAnsi="Arial"/>
                <w:sz w:val="24"/>
              </w:rPr>
              <w:t>El sistema informa al cliente que algunos productos no están disponibles y sugiere alternativas.</w:t>
            </w:r>
          </w:p>
        </w:tc>
      </w:tr>
      <w:tr w:rsidR="0012246E" w14:paraId="5520E581" w14:textId="77777777">
        <w:tc>
          <w:tcPr>
            <w:tcW w:w="637" w:type="dxa"/>
          </w:tcPr>
          <w:p w14:paraId="3214942F" w14:textId="0DC19910" w:rsidR="0012246E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14:paraId="5A85ABE9" w14:textId="1F5A6005" w:rsidR="0012246E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12246E">
              <w:rPr>
                <w:rFonts w:ascii="Arial" w:hAnsi="Arial"/>
                <w:sz w:val="24"/>
              </w:rPr>
              <w:t>El cliente puede modificar el pedido o cancelarlo.</w:t>
            </w:r>
          </w:p>
        </w:tc>
      </w:tr>
    </w:tbl>
    <w:p w14:paraId="1CA5B718" w14:textId="77777777" w:rsidR="00C74C82" w:rsidRDefault="00C74C82" w:rsidP="00C74C82">
      <w:pPr>
        <w:jc w:val="both"/>
        <w:rPr>
          <w:rFonts w:ascii="Arial" w:hAnsi="Arial"/>
          <w:sz w:val="24"/>
          <w:lang w:val="es-MX"/>
        </w:rPr>
      </w:pPr>
    </w:p>
    <w:p w14:paraId="31E778A2" w14:textId="77777777" w:rsidR="0012246E" w:rsidRDefault="0012246E" w:rsidP="00C74C82">
      <w:pPr>
        <w:jc w:val="both"/>
        <w:rPr>
          <w:rFonts w:ascii="Arial" w:hAnsi="Arial"/>
          <w:sz w:val="24"/>
          <w:lang w:val="es-MX"/>
        </w:rPr>
      </w:pPr>
    </w:p>
    <w:p w14:paraId="10DC5C77" w14:textId="77777777" w:rsidR="0012246E" w:rsidRDefault="0012246E" w:rsidP="00C74C82">
      <w:pPr>
        <w:jc w:val="both"/>
        <w:rPr>
          <w:rFonts w:ascii="Arial" w:hAnsi="Arial"/>
          <w:sz w:val="24"/>
          <w:lang w:val="es-MX"/>
        </w:rPr>
      </w:pPr>
    </w:p>
    <w:p w14:paraId="0E09594F" w14:textId="77777777" w:rsidR="0012246E" w:rsidRDefault="0012246E" w:rsidP="00C74C82">
      <w:pPr>
        <w:jc w:val="both"/>
        <w:rPr>
          <w:rFonts w:ascii="Arial" w:hAnsi="Arial"/>
          <w:sz w:val="24"/>
          <w:lang w:val="es-MX"/>
        </w:rPr>
      </w:pPr>
    </w:p>
    <w:p w14:paraId="6BBC050D" w14:textId="77777777" w:rsidR="0012246E" w:rsidRDefault="0012246E" w:rsidP="00C74C82">
      <w:pPr>
        <w:jc w:val="both"/>
        <w:rPr>
          <w:rFonts w:ascii="Arial" w:hAnsi="Arial"/>
          <w:sz w:val="24"/>
          <w:lang w:val="es-MX"/>
        </w:rPr>
      </w:pPr>
    </w:p>
    <w:p w14:paraId="1C6DCED7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3BA4CDA5" w14:textId="4620B3B6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lastRenderedPageBreak/>
        <w:t xml:space="preserve">Flujo </w:t>
      </w:r>
      <w:r w:rsidR="00C74C82">
        <w:rPr>
          <w:rFonts w:ascii="Arial" w:hAnsi="Arial"/>
          <w:b/>
          <w:sz w:val="24"/>
          <w:lang w:val="es-MX"/>
        </w:rPr>
        <w:t>excepcio</w:t>
      </w:r>
      <w:r>
        <w:rPr>
          <w:rFonts w:ascii="Arial" w:hAnsi="Arial"/>
          <w:b/>
          <w:sz w:val="24"/>
          <w:lang w:val="es-MX"/>
        </w:rPr>
        <w:t>n</w:t>
      </w:r>
      <w:r w:rsidR="00C74C82">
        <w:rPr>
          <w:rFonts w:ascii="Arial" w:hAnsi="Arial"/>
          <w:b/>
          <w:sz w:val="24"/>
          <w:lang w:val="es-MX"/>
        </w:rPr>
        <w:t>al de interacciones</w:t>
      </w:r>
      <w:r>
        <w:rPr>
          <w:rFonts w:ascii="Arial" w:hAnsi="Arial"/>
          <w:sz w:val="24"/>
          <w:lang w:val="es-MX"/>
        </w:rPr>
        <w:t xml:space="preserve">: </w:t>
      </w:r>
      <w:r w:rsidR="0012246E" w:rsidRPr="0012246E">
        <w:rPr>
          <w:rFonts w:ascii="Arial" w:hAnsi="Arial"/>
          <w:sz w:val="24"/>
        </w:rPr>
        <w:t>"Error en el sistema":</w:t>
      </w:r>
    </w:p>
    <w:p w14:paraId="3C720DFB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</w:t>
      </w:r>
      <w:r w:rsidR="00C74C82">
        <w:rPr>
          <w:rFonts w:ascii="Arial" w:hAnsi="Arial"/>
          <w:sz w:val="24"/>
          <w:lang w:val="es-MX"/>
        </w:rPr>
        <w:t>Para cada flujo excepcional de interacciones, e</w:t>
      </w:r>
      <w:r>
        <w:rPr>
          <w:rFonts w:ascii="Arial" w:hAnsi="Arial"/>
          <w:sz w:val="24"/>
          <w:lang w:val="es-MX"/>
        </w:rPr>
        <w:t>numere las acciones de excepción del sistema y las reacciones del actor en orden cronológico en forma descendente]</w:t>
      </w:r>
    </w:p>
    <w:p w14:paraId="7E8F2441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C74C82" w14:paraId="03A58BC2" w14:textId="77777777">
        <w:tc>
          <w:tcPr>
            <w:tcW w:w="637" w:type="dxa"/>
          </w:tcPr>
          <w:p w14:paraId="546EDC28" w14:textId="77777777" w:rsidR="00C74C82" w:rsidRDefault="00C74C82" w:rsidP="00DE3E7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#</w:t>
            </w:r>
          </w:p>
        </w:tc>
        <w:tc>
          <w:tcPr>
            <w:tcW w:w="8080" w:type="dxa"/>
          </w:tcPr>
          <w:p w14:paraId="3C00BED3" w14:textId="77777777" w:rsidR="00C74C82" w:rsidRDefault="00C74C82" w:rsidP="00DE3E7F">
            <w:pPr>
              <w:pStyle w:val="Ttulo2"/>
              <w:jc w:val="center"/>
            </w:pPr>
            <w:r>
              <w:t>Acciones de un actor o respuestas del sistema</w:t>
            </w:r>
          </w:p>
        </w:tc>
      </w:tr>
      <w:tr w:rsidR="00C74C82" w14:paraId="24D897F4" w14:textId="77777777">
        <w:tc>
          <w:tcPr>
            <w:tcW w:w="637" w:type="dxa"/>
          </w:tcPr>
          <w:p w14:paraId="00EF428F" w14:textId="3D19D83E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A</w:t>
            </w:r>
          </w:p>
        </w:tc>
        <w:tc>
          <w:tcPr>
            <w:tcW w:w="8080" w:type="dxa"/>
          </w:tcPr>
          <w:p w14:paraId="75D91A73" w14:textId="0FCED110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12246E">
              <w:rPr>
                <w:rFonts w:ascii="Arial" w:hAnsi="Arial"/>
                <w:sz w:val="24"/>
              </w:rPr>
              <w:t>El cliente confirma el pedido, pero ocurre un error en el sistema.</w:t>
            </w:r>
          </w:p>
        </w:tc>
      </w:tr>
      <w:tr w:rsidR="00C74C82" w14:paraId="7B33BAF0" w14:textId="77777777">
        <w:tc>
          <w:tcPr>
            <w:tcW w:w="637" w:type="dxa"/>
          </w:tcPr>
          <w:p w14:paraId="244A397E" w14:textId="6F8123BD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>
              <w:rPr>
                <w:rFonts w:ascii="Arial" w:hAnsi="Arial"/>
                <w:sz w:val="24"/>
                <w:lang w:val="es-MX"/>
              </w:rPr>
              <w:t>S</w:t>
            </w:r>
          </w:p>
        </w:tc>
        <w:tc>
          <w:tcPr>
            <w:tcW w:w="8080" w:type="dxa"/>
          </w:tcPr>
          <w:p w14:paraId="4E8C660C" w14:textId="2429D9D5" w:rsidR="00C74C82" w:rsidRDefault="0012246E" w:rsidP="00DE3E7F">
            <w:pPr>
              <w:jc w:val="both"/>
              <w:rPr>
                <w:rFonts w:ascii="Arial" w:hAnsi="Arial"/>
                <w:sz w:val="24"/>
                <w:lang w:val="es-MX"/>
              </w:rPr>
            </w:pPr>
            <w:r w:rsidRPr="0012246E">
              <w:rPr>
                <w:rFonts w:ascii="Arial" w:hAnsi="Arial"/>
                <w:sz w:val="24"/>
              </w:rPr>
              <w:t>El sistema muestra un mensaje de error y sugiere al cliente reintentar o contactar con soporte.</w:t>
            </w:r>
          </w:p>
        </w:tc>
      </w:tr>
    </w:tbl>
    <w:p w14:paraId="0A978E90" w14:textId="77777777" w:rsidR="00C74C82" w:rsidRDefault="00C74C82">
      <w:pPr>
        <w:jc w:val="both"/>
        <w:rPr>
          <w:rFonts w:ascii="Arial" w:hAnsi="Arial"/>
          <w:sz w:val="24"/>
          <w:lang w:val="es-MX"/>
        </w:rPr>
      </w:pPr>
    </w:p>
    <w:p w14:paraId="7344EA13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35D4CAD9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pantallas</w:t>
      </w:r>
      <w:r>
        <w:rPr>
          <w:rFonts w:ascii="Arial" w:hAnsi="Arial"/>
          <w:sz w:val="24"/>
          <w:lang w:val="es-MX"/>
        </w:rPr>
        <w:t>:</w:t>
      </w:r>
    </w:p>
    <w:p w14:paraId="3F76A8B2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los gráficos de las pantallas]</w:t>
      </w:r>
    </w:p>
    <w:p w14:paraId="4632818A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1AA072E9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18651E14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b/>
          <w:sz w:val="24"/>
          <w:lang w:val="es-MX"/>
        </w:rPr>
        <w:t>Diseño gráfico de reportes (impresos o electrónicos)</w:t>
      </w:r>
      <w:r>
        <w:rPr>
          <w:rFonts w:ascii="Arial" w:hAnsi="Arial"/>
          <w:sz w:val="24"/>
          <w:lang w:val="es-MX"/>
        </w:rPr>
        <w:t xml:space="preserve">:  </w:t>
      </w:r>
    </w:p>
    <w:p w14:paraId="7A3F990A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  <w:r>
        <w:rPr>
          <w:rFonts w:ascii="Arial" w:hAnsi="Arial"/>
          <w:sz w:val="24"/>
          <w:lang w:val="es-MX"/>
        </w:rPr>
        <w:t>[Pegue y enumere el diseño de los reportes]</w:t>
      </w:r>
    </w:p>
    <w:p w14:paraId="74DF022D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2A6367C5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p w14:paraId="4290A7F0" w14:textId="77777777" w:rsidR="00DE3E7F" w:rsidRDefault="00DE3E7F">
      <w:pPr>
        <w:jc w:val="both"/>
        <w:rPr>
          <w:rFonts w:ascii="Arial" w:hAnsi="Arial"/>
          <w:sz w:val="24"/>
          <w:lang w:val="es-MX"/>
        </w:rPr>
      </w:pPr>
    </w:p>
    <w:sectPr w:rsidR="00DE3E7F">
      <w:headerReference w:type="default" r:id="rId7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1B824" w14:textId="77777777" w:rsidR="000965B8" w:rsidRDefault="000965B8">
      <w:r>
        <w:separator/>
      </w:r>
    </w:p>
  </w:endnote>
  <w:endnote w:type="continuationSeparator" w:id="0">
    <w:p w14:paraId="65628FD6" w14:textId="77777777" w:rsidR="000965B8" w:rsidRDefault="000965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A8A439" w14:textId="77777777" w:rsidR="000965B8" w:rsidRDefault="000965B8">
      <w:r>
        <w:separator/>
      </w:r>
    </w:p>
  </w:footnote>
  <w:footnote w:type="continuationSeparator" w:id="0">
    <w:p w14:paraId="1CE93653" w14:textId="77777777" w:rsidR="000965B8" w:rsidRDefault="000965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A5F88A" w14:textId="4960ED96" w:rsidR="00DE3E7F" w:rsidRDefault="00DE3E7F">
    <w:pPr>
      <w:pStyle w:val="Encabezado"/>
      <w:rPr>
        <w:lang w:val="es-MX"/>
      </w:rPr>
    </w:pPr>
    <w:r>
      <w:rPr>
        <w:lang w:val="es-MX"/>
      </w:rPr>
      <w:t>Sistema:</w:t>
    </w:r>
    <w:r w:rsidR="009E666A">
      <w:rPr>
        <w:lang w:val="es-MX"/>
      </w:rPr>
      <w:t xml:space="preserve"> Carnicería La Bendición</w:t>
    </w:r>
    <w:r>
      <w:rPr>
        <w:lang w:val="es-MX"/>
      </w:rPr>
      <w:tab/>
    </w:r>
    <w:r>
      <w:rPr>
        <w:lang w:val="es-MX"/>
      </w:rPr>
      <w:tab/>
    </w:r>
    <w:r>
      <w:rPr>
        <w:lang w:val="es-MX"/>
      </w:rPr>
      <w:fldChar w:fldCharType="begin"/>
    </w:r>
    <w:r>
      <w:rPr>
        <w:lang w:val="es-MX"/>
      </w:rPr>
      <w:instrText xml:space="preserve"> DATE \@ "dd/MM/aa" </w:instrText>
    </w:r>
    <w:r>
      <w:rPr>
        <w:lang w:val="es-MX"/>
      </w:rPr>
      <w:fldChar w:fldCharType="separate"/>
    </w:r>
    <w:r w:rsidR="00A00A6D">
      <w:rPr>
        <w:noProof/>
        <w:lang w:val="es-MX"/>
      </w:rPr>
      <w:t>16/09/</w:t>
    </w:r>
    <w:r w:rsidR="00A00A6D">
      <w:rPr>
        <w:noProof/>
        <w:lang w:val="es-MX"/>
      </w:rPr>
      <w:t>24</w:t>
    </w:r>
    <w:r>
      <w:rPr>
        <w:lang w:val="es-MX"/>
      </w:rPr>
      <w:fldChar w:fldCharType="end"/>
    </w:r>
  </w:p>
  <w:p w14:paraId="0D3C9855" w14:textId="0239543F" w:rsidR="00DE3E7F" w:rsidRDefault="00DE3E7F">
    <w:pPr>
      <w:pStyle w:val="Encabezado"/>
      <w:rPr>
        <w:lang w:val="es-MX"/>
      </w:rPr>
    </w:pPr>
    <w:r>
      <w:rPr>
        <w:lang w:val="es-MX"/>
      </w:rPr>
      <w:t>Elaborado por:</w:t>
    </w:r>
    <w:r w:rsidR="002C25B6">
      <w:rPr>
        <w:lang w:val="es-MX"/>
      </w:rPr>
      <w:t xml:space="preserve"> Grupo #1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C74C82">
      <w:rPr>
        <w:rStyle w:val="Nmerodepgina"/>
        <w:noProof/>
      </w:rPr>
      <w:t>2</w:t>
    </w:r>
    <w:r>
      <w:rPr>
        <w:rStyle w:val="Nmerodepgina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316A9"/>
    <w:multiLevelType w:val="multilevel"/>
    <w:tmpl w:val="4D2032E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" w15:restartNumberingAfterBreak="0">
    <w:nsid w:val="0B0E49CB"/>
    <w:multiLevelType w:val="multilevel"/>
    <w:tmpl w:val="2620E41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B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" w15:restartNumberingAfterBreak="0">
    <w:nsid w:val="63882C11"/>
    <w:multiLevelType w:val="hybridMultilevel"/>
    <w:tmpl w:val="7DAEE1FA"/>
    <w:lvl w:ilvl="0" w:tplc="4A0886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74C0F69"/>
    <w:multiLevelType w:val="hybridMultilevel"/>
    <w:tmpl w:val="DEC81B62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70B76460"/>
    <w:multiLevelType w:val="hybridMultilevel"/>
    <w:tmpl w:val="C6567B30"/>
    <w:lvl w:ilvl="0" w:tplc="EBAE0D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856EB"/>
    <w:multiLevelType w:val="hybridMultilevel"/>
    <w:tmpl w:val="95FECF6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 w16cid:durableId="1137802462">
    <w:abstractNumId w:val="3"/>
  </w:num>
  <w:num w:numId="2" w16cid:durableId="512033966">
    <w:abstractNumId w:val="5"/>
  </w:num>
  <w:num w:numId="3" w16cid:durableId="706873279">
    <w:abstractNumId w:val="6"/>
  </w:num>
  <w:num w:numId="4" w16cid:durableId="1668166646">
    <w:abstractNumId w:val="2"/>
  </w:num>
  <w:num w:numId="5" w16cid:durableId="851531738">
    <w:abstractNumId w:val="0"/>
  </w:num>
  <w:num w:numId="6" w16cid:durableId="267084389">
    <w:abstractNumId w:val="1"/>
  </w:num>
  <w:num w:numId="7" w16cid:durableId="176646233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0D6"/>
    <w:rsid w:val="000965B8"/>
    <w:rsid w:val="000D30D6"/>
    <w:rsid w:val="0012246E"/>
    <w:rsid w:val="0013062B"/>
    <w:rsid w:val="001706E6"/>
    <w:rsid w:val="002C25B6"/>
    <w:rsid w:val="005C711E"/>
    <w:rsid w:val="0075053B"/>
    <w:rsid w:val="009E666A"/>
    <w:rsid w:val="00A00A6D"/>
    <w:rsid w:val="00A93384"/>
    <w:rsid w:val="00C74C82"/>
    <w:rsid w:val="00DE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2BA4859"/>
  <w15:chartTrackingRefBased/>
  <w15:docId w15:val="{27596840-16FC-476C-A8E6-62FA3BD2E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R" w:eastAsia="es-C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extoindependiente">
    <w:name w:val="Body Text"/>
    <w:basedOn w:val="Normal"/>
    <w:pPr>
      <w:jc w:val="both"/>
    </w:pPr>
    <w:rPr>
      <w:rFonts w:ascii="Arial" w:hAnsi="Arial"/>
      <w:sz w:val="24"/>
      <w:lang w:val="es-MX"/>
    </w:rPr>
  </w:style>
  <w:style w:type="paragraph" w:styleId="Prrafodelista">
    <w:name w:val="List Paragraph"/>
    <w:basedOn w:val="Normal"/>
    <w:uiPriority w:val="34"/>
    <w:qFormat/>
    <w:rsid w:val="009E66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9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0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0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sand\OneDrive%20-%20Universidad%20Nacional%20de%20Costa%20Rica\II%20Ciclo%2024\Ingenier&#237;a%20II\Doc-SW\ECUs\ECU_plnt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ECU_plnt</Template>
  <TotalTime>33</TotalTime>
  <Pages>3</Pages>
  <Words>591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caso de uso</vt:lpstr>
    </vt:vector>
  </TitlesOfParts>
  <Company>Universidad de Costa Rica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caso de uso</dc:title>
  <dc:subject/>
  <dc:creator>Jamel Sandí</dc:creator>
  <cp:keywords/>
  <cp:lastModifiedBy>JAMEL SANDI ANDERSON</cp:lastModifiedBy>
  <cp:revision>5</cp:revision>
  <cp:lastPrinted>1900-01-01T06:00:00Z</cp:lastPrinted>
  <dcterms:created xsi:type="dcterms:W3CDTF">2024-09-16T03:06:00Z</dcterms:created>
  <dcterms:modified xsi:type="dcterms:W3CDTF">2024-09-17T03:05:00Z</dcterms:modified>
</cp:coreProperties>
</file>